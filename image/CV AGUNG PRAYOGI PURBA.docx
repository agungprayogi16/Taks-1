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293D4E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011D387" w14:textId="417E58DB" w:rsidR="001B2ABD" w:rsidRDefault="00AF30C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DB9FF74" wp14:editId="53AF4CD9">
                  <wp:extent cx="1681162" cy="24289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741" cy="248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6EC979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D815D5F" w14:textId="47EACBF3" w:rsidR="001B2ABD" w:rsidRDefault="00E36489" w:rsidP="001B2ABD">
            <w:pPr>
              <w:pStyle w:val="Title"/>
            </w:pPr>
            <w:r>
              <w:t>agung prayogi purba</w:t>
            </w:r>
          </w:p>
          <w:p w14:paraId="06E7B83E" w14:textId="635C99CD" w:rsidR="001B2ABD" w:rsidRDefault="001B2ABD" w:rsidP="001B2ABD">
            <w:pPr>
              <w:pStyle w:val="Subtitle"/>
            </w:pPr>
          </w:p>
        </w:tc>
      </w:tr>
      <w:tr w:rsidR="001B2ABD" w14:paraId="6297D2D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B94C7347EE74E8FA05E3839FBD6423D"/>
              </w:placeholder>
              <w:temporary/>
              <w:showingPlcHdr/>
              <w15:appearance w15:val="hidden"/>
            </w:sdtPr>
            <w:sdtEndPr/>
            <w:sdtContent>
              <w:p w14:paraId="7C5A719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628BE55" w14:textId="1338B504" w:rsidR="00036450" w:rsidRDefault="00F8459A" w:rsidP="00F8459A">
            <w:r>
              <w:t xml:space="preserve">Saya Agung </w:t>
            </w:r>
            <w:proofErr w:type="spellStart"/>
            <w:r>
              <w:t>prayogi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purba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tingal</w:t>
            </w:r>
            <w:proofErr w:type="spellEnd"/>
            <w:r>
              <w:t xml:space="preserve"> </w:t>
            </w:r>
            <w:proofErr w:type="spellStart"/>
            <w:r w:rsidR="00CC4BE5">
              <w:t>sekarang</w:t>
            </w:r>
            <w:proofErr w:type="spellEnd"/>
            <w:r w:rsidR="00CC4BE5">
              <w:t xml:space="preserve"> di Jakarta barat , Grogol, </w:t>
            </w:r>
            <w:proofErr w:type="spellStart"/>
            <w:r w:rsidR="00CC4BE5">
              <w:t>Tapi</w:t>
            </w:r>
            <w:proofErr w:type="spellEnd"/>
            <w:r w:rsidR="00CC4BE5">
              <w:t xml:space="preserve"> </w:t>
            </w:r>
            <w:proofErr w:type="spellStart"/>
            <w:r w:rsidR="00CC4BE5">
              <w:t>saya</w:t>
            </w:r>
            <w:proofErr w:type="spellEnd"/>
            <w:r w:rsidR="00CC4BE5">
              <w:t xml:space="preserve"> </w:t>
            </w:r>
            <w:proofErr w:type="spellStart"/>
            <w:r w:rsidR="00CC4BE5">
              <w:t>berasal</w:t>
            </w:r>
            <w:proofErr w:type="spellEnd"/>
            <w:r w:rsidR="00CC4BE5">
              <w:t xml:space="preserve"> </w:t>
            </w:r>
            <w:proofErr w:type="spellStart"/>
            <w:r w:rsidR="00CC4BE5">
              <w:t>dari</w:t>
            </w:r>
            <w:proofErr w:type="spellEnd"/>
            <w:r w:rsidR="00CC4BE5">
              <w:t xml:space="preserve"> Sumatera Utara , </w:t>
            </w:r>
            <w:proofErr w:type="spellStart"/>
            <w:r w:rsidR="00CC4BE5">
              <w:t>tepat</w:t>
            </w:r>
            <w:proofErr w:type="spellEnd"/>
            <w:r w:rsidR="00CC4BE5">
              <w:t xml:space="preserve"> </w:t>
            </w:r>
            <w:proofErr w:type="spellStart"/>
            <w:r w:rsidR="00CC4BE5">
              <w:t>nya</w:t>
            </w:r>
            <w:proofErr w:type="spellEnd"/>
            <w:r w:rsidR="00CC4BE5">
              <w:t xml:space="preserve"> di </w:t>
            </w:r>
            <w:proofErr w:type="spellStart"/>
            <w:r w:rsidR="00CC4BE5">
              <w:t>Pematangsiantar</w:t>
            </w:r>
            <w:proofErr w:type="spellEnd"/>
            <w:r w:rsidR="00CC4BE5">
              <w:t xml:space="preserve">, </w:t>
            </w:r>
            <w:proofErr w:type="spellStart"/>
            <w:r w:rsidR="00CC4BE5">
              <w:t>saya</w:t>
            </w:r>
            <w:proofErr w:type="spellEnd"/>
            <w:r w:rsidR="00CC4BE5">
              <w:t xml:space="preserve"> </w:t>
            </w:r>
            <w:proofErr w:type="spellStart"/>
            <w:r w:rsidR="00CC4BE5">
              <w:t>lahir</w:t>
            </w:r>
            <w:proofErr w:type="spellEnd"/>
            <w:r w:rsidR="00CC4BE5">
              <w:t xml:space="preserve"> di </w:t>
            </w:r>
            <w:proofErr w:type="spellStart"/>
            <w:r w:rsidR="00CC4BE5">
              <w:t>pematangsiantar</w:t>
            </w:r>
            <w:proofErr w:type="spellEnd"/>
            <w:r w:rsidR="00CC4BE5">
              <w:t xml:space="preserve">. </w:t>
            </w:r>
            <w:proofErr w:type="spellStart"/>
            <w:r w:rsidR="00CC4BE5">
              <w:t>Umur</w:t>
            </w:r>
            <w:proofErr w:type="spellEnd"/>
            <w:r w:rsidR="00CC4BE5">
              <w:t xml:space="preserve"> </w:t>
            </w:r>
            <w:proofErr w:type="spellStart"/>
            <w:r w:rsidR="00CC4BE5">
              <w:t>saya</w:t>
            </w:r>
            <w:proofErr w:type="spellEnd"/>
            <w:r w:rsidR="00CC4BE5">
              <w:t xml:space="preserve"> </w:t>
            </w:r>
            <w:proofErr w:type="spellStart"/>
            <w:r w:rsidR="00CC4BE5">
              <w:t>sekarng</w:t>
            </w:r>
            <w:proofErr w:type="spellEnd"/>
            <w:r w:rsidR="00CC4BE5">
              <w:t xml:space="preserve"> 21 </w:t>
            </w:r>
            <w:proofErr w:type="gramStart"/>
            <w:r w:rsidR="00CC4BE5">
              <w:t>Th ,</w:t>
            </w:r>
            <w:proofErr w:type="gramEnd"/>
          </w:p>
          <w:p w14:paraId="341A8DBC" w14:textId="77777777" w:rsidR="00036450" w:rsidRDefault="00036450" w:rsidP="00036450"/>
          <w:sdt>
            <w:sdtPr>
              <w:id w:val="-1954003311"/>
              <w:placeholder>
                <w:docPart w:val="CE3F05AA696341C489551ED31A50F7BD"/>
              </w:placeholder>
              <w:temporary/>
              <w:showingPlcHdr/>
              <w15:appearance w15:val="hidden"/>
            </w:sdtPr>
            <w:sdtEndPr/>
            <w:sdtContent>
              <w:p w14:paraId="79BC2A6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2F21CEB9577429E99EE4058BE02DE83"/>
              </w:placeholder>
              <w:temporary/>
              <w:showingPlcHdr/>
              <w15:appearance w15:val="hidden"/>
            </w:sdtPr>
            <w:sdtEndPr/>
            <w:sdtContent>
              <w:p w14:paraId="42B2B73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D2B62B7" w14:textId="7A11C876" w:rsidR="004D3011" w:rsidRDefault="00D82369" w:rsidP="004D3011">
            <w:r>
              <w:t>082363747909</w:t>
            </w:r>
          </w:p>
          <w:p w14:paraId="6476E6FC" w14:textId="77777777" w:rsidR="004D3011" w:rsidRPr="004D3011" w:rsidRDefault="004D3011" w:rsidP="004D3011"/>
          <w:sdt>
            <w:sdtPr>
              <w:id w:val="67859272"/>
              <w:placeholder>
                <w:docPart w:val="39A3274AE1A7472C97FCB128D76AAEFA"/>
              </w:placeholder>
              <w:temporary/>
              <w:showingPlcHdr/>
              <w15:appearance w15:val="hidden"/>
            </w:sdtPr>
            <w:sdtEndPr/>
            <w:sdtContent>
              <w:p w14:paraId="40884FF4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AFF40AE7639944B5AC884AA707CDF2B8"/>
              </w:placeholder>
              <w:temporary/>
              <w:showingPlcHdr/>
              <w15:appearance w15:val="hidden"/>
            </w:sdtPr>
            <w:sdtEndPr/>
            <w:sdtContent>
              <w:p w14:paraId="48700787" w14:textId="77777777" w:rsidR="004D3011" w:rsidRDefault="00E4381A" w:rsidP="004D3011">
                <w:r>
                  <w:t>Website goes here</w:t>
                </w:r>
              </w:p>
            </w:sdtContent>
          </w:sdt>
          <w:p w14:paraId="0CDD8F40" w14:textId="77777777" w:rsidR="004D3011" w:rsidRDefault="004D3011" w:rsidP="004D3011"/>
          <w:p w14:paraId="2ACD4F7C" w14:textId="0CAE6977" w:rsidR="004D3011" w:rsidRDefault="0064204D" w:rsidP="004D3011">
            <w:sdt>
              <w:sdtPr>
                <w:id w:val="-240260293"/>
                <w:placeholder>
                  <w:docPart w:val="D35705C95EAA44B38A36983FA2A25BE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D82369">
              <w:br/>
              <w:t>agungpurba16@gmail.com</w:t>
            </w:r>
          </w:p>
          <w:sdt>
            <w:sdtPr>
              <w:id w:val="-1444214663"/>
              <w:placeholder>
                <w:docPart w:val="39A268DD5A6D47C889000527FA964F70"/>
              </w:placeholder>
              <w:temporary/>
              <w:showingPlcHdr/>
              <w15:appearance w15:val="hidden"/>
            </w:sdtPr>
            <w:sdtEndPr/>
            <w:sdtContent>
              <w:p w14:paraId="3E825E0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A5D004A" w14:textId="190D1ED0" w:rsidR="004D3011" w:rsidRDefault="00F8459A" w:rsidP="004D3011">
            <w:r>
              <w:t>1.FUTSAL</w:t>
            </w:r>
          </w:p>
          <w:p w14:paraId="4CE0EC00" w14:textId="4315655D" w:rsidR="004D3011" w:rsidRDefault="00F8459A" w:rsidP="004D3011">
            <w:r>
              <w:t>2.SEPAK BOLA</w:t>
            </w:r>
          </w:p>
          <w:p w14:paraId="6BCAA306" w14:textId="323515B2" w:rsidR="004D3011" w:rsidRDefault="004D3011" w:rsidP="004D3011"/>
          <w:p w14:paraId="57DD1404" w14:textId="4288FA5A" w:rsidR="004D3011" w:rsidRPr="004D3011" w:rsidRDefault="004D3011" w:rsidP="004D3011"/>
        </w:tc>
        <w:tc>
          <w:tcPr>
            <w:tcW w:w="720" w:type="dxa"/>
          </w:tcPr>
          <w:p w14:paraId="5755BA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47DD61BF31A463787BE3208D61DE024"/>
              </w:placeholder>
              <w:temporary/>
              <w:showingPlcHdr/>
              <w15:appearance w15:val="hidden"/>
            </w:sdtPr>
            <w:sdtEndPr/>
            <w:sdtContent>
              <w:p w14:paraId="0EE4043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C8308F3" w14:textId="498038E4" w:rsidR="00036450" w:rsidRPr="00036450" w:rsidRDefault="00E36489" w:rsidP="00B359E4">
            <w:pPr>
              <w:pStyle w:val="Heading4"/>
            </w:pPr>
            <w:r>
              <w:t>SMA kalam kudus</w:t>
            </w:r>
          </w:p>
          <w:p w14:paraId="29FB30FD" w14:textId="5FA198E4" w:rsidR="00036450" w:rsidRPr="00B359E4" w:rsidRDefault="00E36489" w:rsidP="00B359E4">
            <w:pPr>
              <w:pStyle w:val="Date"/>
            </w:pPr>
            <w:r>
              <w:t>2016</w:t>
            </w:r>
            <w:r w:rsidR="00036450" w:rsidRPr="00B359E4">
              <w:t xml:space="preserve"> - </w:t>
            </w:r>
            <w:r>
              <w:t>2019</w:t>
            </w:r>
          </w:p>
          <w:p w14:paraId="3BDF3952" w14:textId="77777777" w:rsidR="00036450" w:rsidRDefault="00036450" w:rsidP="00036450"/>
          <w:p w14:paraId="7DA6E55D" w14:textId="27700757" w:rsidR="00036450" w:rsidRPr="00B359E4" w:rsidRDefault="00E36489" w:rsidP="00B359E4">
            <w:pPr>
              <w:pStyle w:val="Heading4"/>
            </w:pPr>
            <w:r>
              <w:t>SMP N 7 PEMATANGSIANTAR</w:t>
            </w:r>
          </w:p>
          <w:p w14:paraId="06BA142E" w14:textId="502D913E" w:rsidR="00036450" w:rsidRPr="00B359E4" w:rsidRDefault="00E36489" w:rsidP="00B359E4">
            <w:pPr>
              <w:pStyle w:val="Date"/>
            </w:pPr>
            <w:r>
              <w:t>2013</w:t>
            </w:r>
            <w:r w:rsidR="00036450" w:rsidRPr="00B359E4">
              <w:t xml:space="preserve"> - </w:t>
            </w:r>
            <w:r>
              <w:t>2016</w:t>
            </w:r>
          </w:p>
          <w:p w14:paraId="2BA4D1B3" w14:textId="53E545BA" w:rsidR="00036450" w:rsidRDefault="00036450" w:rsidP="00036450"/>
          <w:sdt>
            <w:sdtPr>
              <w:id w:val="1001553383"/>
              <w:placeholder>
                <w:docPart w:val="287E9BED8D64436AB4CDF5AAC361616E"/>
              </w:placeholder>
              <w:temporary/>
              <w:showingPlcHdr/>
              <w15:appearance w15:val="hidden"/>
            </w:sdtPr>
            <w:sdtEndPr/>
            <w:sdtContent>
              <w:p w14:paraId="6D0D813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A22F5DF" w14:textId="2EEFF306" w:rsidR="00036450" w:rsidRDefault="00E36489" w:rsidP="00B359E4">
            <w:pPr>
              <w:pStyle w:val="Heading4"/>
              <w:rPr>
                <w:bCs/>
              </w:rPr>
            </w:pPr>
            <w:r>
              <w:t>VALBURRY</w:t>
            </w:r>
            <w:r w:rsidR="00036450">
              <w:t xml:space="preserve"> </w:t>
            </w:r>
            <w:r>
              <w:t>–</w:t>
            </w:r>
            <w:r w:rsidR="00036450" w:rsidRPr="00036450">
              <w:t xml:space="preserve"> </w:t>
            </w:r>
            <w:r>
              <w:t>BISNIS KONSUNLTAN</w:t>
            </w:r>
          </w:p>
          <w:p w14:paraId="6A3F2C39" w14:textId="50329C1F" w:rsidR="00036450" w:rsidRPr="00036450" w:rsidRDefault="00E36489" w:rsidP="00B359E4">
            <w:pPr>
              <w:pStyle w:val="Date"/>
            </w:pPr>
            <w:r>
              <w:t>JANUARY 2023</w:t>
            </w:r>
            <w:r w:rsidR="00036450" w:rsidRPr="00036450">
              <w:t>–</w:t>
            </w:r>
            <w:r>
              <w:t>JUNI 2023</w:t>
            </w:r>
          </w:p>
          <w:p w14:paraId="14907A19" w14:textId="04C434C1" w:rsidR="00036450" w:rsidRDefault="00E36489" w:rsidP="00036450">
            <w:r>
              <w:t xml:space="preserve">MENCARI NASABAH BUAT </w:t>
            </w:r>
            <w:proofErr w:type="gramStart"/>
            <w:r>
              <w:t>TRADING ,</w:t>
            </w:r>
            <w:proofErr w:type="gramEnd"/>
            <w:r>
              <w:t xml:space="preserve"> DENGAN CARA MENELPON </w:t>
            </w:r>
            <w:r w:rsidR="00D82369">
              <w:t>ATAU PUN LANSGSUNG KETEMU DI TEMPAT.</w:t>
            </w:r>
            <w:r w:rsidR="00036450" w:rsidRPr="00036450">
              <w:t xml:space="preserve"> </w:t>
            </w:r>
          </w:p>
          <w:p w14:paraId="05A8E06F" w14:textId="77777777" w:rsidR="004D3011" w:rsidRDefault="004D3011" w:rsidP="00036450"/>
          <w:p w14:paraId="3AB6C383" w14:textId="65EDE02E" w:rsidR="004D3011" w:rsidRPr="004D3011" w:rsidRDefault="00D82369" w:rsidP="00B359E4">
            <w:pPr>
              <w:pStyle w:val="Heading4"/>
              <w:rPr>
                <w:bCs/>
              </w:rPr>
            </w:pPr>
            <w:proofErr w:type="gramStart"/>
            <w:r>
              <w:t>EWF</w:t>
            </w:r>
            <w:r w:rsidR="004D3011" w:rsidRPr="004D3011">
              <w:t xml:space="preserve">  </w:t>
            </w:r>
            <w:r w:rsidR="00CC4BE5">
              <w:t>-</w:t>
            </w:r>
            <w:proofErr w:type="gramEnd"/>
            <w:r w:rsidR="00CC4BE5">
              <w:t xml:space="preserve"> Junior </w:t>
            </w:r>
            <w:proofErr w:type="spellStart"/>
            <w:r w:rsidR="00CC4BE5">
              <w:t>bisnis</w:t>
            </w:r>
            <w:proofErr w:type="spellEnd"/>
          </w:p>
          <w:p w14:paraId="1077537B" w14:textId="3FF2EA83" w:rsidR="004D3011" w:rsidRPr="004D3011" w:rsidRDefault="00AF30C1" w:rsidP="00B359E4">
            <w:pPr>
              <w:pStyle w:val="Date"/>
            </w:pPr>
            <w:r>
              <w:t>OKTOBER 2022</w:t>
            </w:r>
            <w:r w:rsidR="004D3011" w:rsidRPr="004D3011">
              <w:t>–</w:t>
            </w:r>
            <w:r>
              <w:t>DESEMBER 2022</w:t>
            </w:r>
          </w:p>
          <w:p w14:paraId="4CCA55D2" w14:textId="7C198DF4" w:rsidR="004D3011" w:rsidRPr="004D3011" w:rsidRDefault="00AF30C1" w:rsidP="004D3011">
            <w:r>
              <w:t>KERJA SPERTI TELEMARKETING</w:t>
            </w:r>
            <w:r w:rsidR="00036450" w:rsidRPr="004D3011">
              <w:t xml:space="preserve"> </w:t>
            </w:r>
          </w:p>
          <w:p w14:paraId="094B45B7" w14:textId="77777777" w:rsidR="004D3011" w:rsidRDefault="004D3011" w:rsidP="00036450"/>
          <w:p w14:paraId="27BE2A97" w14:textId="77777777" w:rsidR="004D3011" w:rsidRPr="004D3011" w:rsidRDefault="0064204D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3694EFC098224DB9A04E4599D824C0B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1452E821127740C389623BD14414EBC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4574A3AB" w14:textId="77777777" w:rsidR="004D3011" w:rsidRPr="004D3011" w:rsidRDefault="0064204D" w:rsidP="00B359E4">
            <w:pPr>
              <w:pStyle w:val="Date"/>
            </w:pPr>
            <w:sdt>
              <w:sdtPr>
                <w:id w:val="-1949918139"/>
                <w:placeholder>
                  <w:docPart w:val="6692518FBC814849B49C8CA6B57B945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BCE1C597EA8B40828351364E340D643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26B7B588" w14:textId="77777777" w:rsidR="004D3011" w:rsidRPr="004D3011" w:rsidRDefault="0064204D" w:rsidP="004D3011">
            <w:sdt>
              <w:sdtPr>
                <w:id w:val="-1480993500"/>
                <w:placeholder>
                  <w:docPart w:val="E99D1DF722A34EB8B7F390508FC422E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70BBF726" w14:textId="77777777" w:rsidR="004D3011" w:rsidRDefault="004D3011" w:rsidP="00036450"/>
          <w:p w14:paraId="7605575A" w14:textId="12E70AA4" w:rsidR="00036450" w:rsidRDefault="00036450" w:rsidP="00036450">
            <w:pPr>
              <w:pStyle w:val="Heading2"/>
            </w:pPr>
          </w:p>
          <w:p w14:paraId="45F4FCEC" w14:textId="448FE528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758115B0" w14:textId="77777777" w:rsidR="0043117B" w:rsidRDefault="0064204D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7568" w14:textId="77777777" w:rsidR="00E36489" w:rsidRDefault="00E36489" w:rsidP="000C45FF">
      <w:r>
        <w:separator/>
      </w:r>
    </w:p>
  </w:endnote>
  <w:endnote w:type="continuationSeparator" w:id="0">
    <w:p w14:paraId="28E2C895" w14:textId="77777777" w:rsidR="00E36489" w:rsidRDefault="00E3648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6B34" w14:textId="77777777" w:rsidR="00E36489" w:rsidRDefault="00E36489" w:rsidP="000C45FF">
      <w:r>
        <w:separator/>
      </w:r>
    </w:p>
  </w:footnote>
  <w:footnote w:type="continuationSeparator" w:id="0">
    <w:p w14:paraId="00ACE4C8" w14:textId="77777777" w:rsidR="00E36489" w:rsidRDefault="00E3648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FD6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3A9153" wp14:editId="47E5DD3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8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AF30C1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4BE5"/>
    <w:rsid w:val="00D2522B"/>
    <w:rsid w:val="00D422DE"/>
    <w:rsid w:val="00D5459D"/>
    <w:rsid w:val="00D82369"/>
    <w:rsid w:val="00DA1F4D"/>
    <w:rsid w:val="00DD172A"/>
    <w:rsid w:val="00E25A26"/>
    <w:rsid w:val="00E36489"/>
    <w:rsid w:val="00E4381A"/>
    <w:rsid w:val="00E55D74"/>
    <w:rsid w:val="00F60274"/>
    <w:rsid w:val="00F77FB9"/>
    <w:rsid w:val="00F8459A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0B5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42F67640-7F95-48C1-9F10-DFDA9978BC4D%7d\%7bA9C7E8E7-3882-4C86-8648-ECEA44149EF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94C7347EE74E8FA05E3839FBD64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8104-FF2C-4795-9C58-A9CAD749A9D7}"/>
      </w:docPartPr>
      <w:docPartBody>
        <w:p w:rsidR="00000000" w:rsidRDefault="007B1C4D">
          <w:pPr>
            <w:pStyle w:val="0B94C7347EE74E8FA05E3839FBD6423D"/>
          </w:pPr>
          <w:r w:rsidRPr="00D5459D">
            <w:t>Profile</w:t>
          </w:r>
        </w:p>
      </w:docPartBody>
    </w:docPart>
    <w:docPart>
      <w:docPartPr>
        <w:name w:val="CE3F05AA696341C489551ED31A50F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6722E-CB67-42FE-BF4C-0AA86872E340}"/>
      </w:docPartPr>
      <w:docPartBody>
        <w:p w:rsidR="00000000" w:rsidRDefault="007B1C4D">
          <w:pPr>
            <w:pStyle w:val="CE3F05AA696341C489551ED31A50F7BD"/>
          </w:pPr>
          <w:r w:rsidRPr="00CB0055">
            <w:t>Contact</w:t>
          </w:r>
        </w:p>
      </w:docPartBody>
    </w:docPart>
    <w:docPart>
      <w:docPartPr>
        <w:name w:val="A2F21CEB9577429E99EE4058BE02D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BDAAA-6C74-4570-BB26-29C46E3EC91F}"/>
      </w:docPartPr>
      <w:docPartBody>
        <w:p w:rsidR="00000000" w:rsidRDefault="007B1C4D">
          <w:pPr>
            <w:pStyle w:val="A2F21CEB9577429E99EE4058BE02DE83"/>
          </w:pPr>
          <w:r w:rsidRPr="004D3011">
            <w:t>PHONE:</w:t>
          </w:r>
        </w:p>
      </w:docPartBody>
    </w:docPart>
    <w:docPart>
      <w:docPartPr>
        <w:name w:val="39A3274AE1A7472C97FCB128D76AA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49AD-AC8F-4023-922A-1CD4624DEB63}"/>
      </w:docPartPr>
      <w:docPartBody>
        <w:p w:rsidR="00000000" w:rsidRDefault="007B1C4D">
          <w:pPr>
            <w:pStyle w:val="39A3274AE1A7472C97FCB128D76AAEFA"/>
          </w:pPr>
          <w:r w:rsidRPr="004D3011">
            <w:t>WEBSITE:</w:t>
          </w:r>
        </w:p>
      </w:docPartBody>
    </w:docPart>
    <w:docPart>
      <w:docPartPr>
        <w:name w:val="AFF40AE7639944B5AC884AA707CDF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9B435-6946-4676-8031-1D06917B8F7F}"/>
      </w:docPartPr>
      <w:docPartBody>
        <w:p w:rsidR="00000000" w:rsidRDefault="007B1C4D">
          <w:pPr>
            <w:pStyle w:val="AFF40AE7639944B5AC884AA707CDF2B8"/>
          </w:pPr>
          <w:r>
            <w:t>Website goes here</w:t>
          </w:r>
        </w:p>
      </w:docPartBody>
    </w:docPart>
    <w:docPart>
      <w:docPartPr>
        <w:name w:val="D35705C95EAA44B38A36983FA2A25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EF815-7692-4BEE-B1F4-613C0B8B997B}"/>
      </w:docPartPr>
      <w:docPartBody>
        <w:p w:rsidR="00000000" w:rsidRDefault="007B1C4D">
          <w:pPr>
            <w:pStyle w:val="D35705C95EAA44B38A36983FA2A25BEE"/>
          </w:pPr>
          <w:r w:rsidRPr="004D3011">
            <w:t>EMAIL:</w:t>
          </w:r>
        </w:p>
      </w:docPartBody>
    </w:docPart>
    <w:docPart>
      <w:docPartPr>
        <w:name w:val="39A268DD5A6D47C889000527FA964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2FAB2-2C06-45A3-A968-387480B96D62}"/>
      </w:docPartPr>
      <w:docPartBody>
        <w:p w:rsidR="00000000" w:rsidRDefault="007B1C4D">
          <w:pPr>
            <w:pStyle w:val="39A268DD5A6D47C889000527FA964F70"/>
          </w:pPr>
          <w:r w:rsidRPr="00CB0055">
            <w:t>Hobbies</w:t>
          </w:r>
        </w:p>
      </w:docPartBody>
    </w:docPart>
    <w:docPart>
      <w:docPartPr>
        <w:name w:val="047DD61BF31A463787BE3208D61DE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5C63A-83A2-4767-A0B8-5F8171534B3D}"/>
      </w:docPartPr>
      <w:docPartBody>
        <w:p w:rsidR="00000000" w:rsidRDefault="007B1C4D">
          <w:pPr>
            <w:pStyle w:val="047DD61BF31A463787BE3208D61DE024"/>
          </w:pPr>
          <w:r w:rsidRPr="00036450">
            <w:t>EDUCATION</w:t>
          </w:r>
        </w:p>
      </w:docPartBody>
    </w:docPart>
    <w:docPart>
      <w:docPartPr>
        <w:name w:val="287E9BED8D64436AB4CDF5AAC3616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F1FFB-8791-428A-AFDB-AD985048E112}"/>
      </w:docPartPr>
      <w:docPartBody>
        <w:p w:rsidR="00000000" w:rsidRDefault="007B1C4D">
          <w:pPr>
            <w:pStyle w:val="287E9BED8D64436AB4CDF5AAC361616E"/>
          </w:pPr>
          <w:r w:rsidRPr="00036450">
            <w:t>WORK EXPERIENCE</w:t>
          </w:r>
        </w:p>
      </w:docPartBody>
    </w:docPart>
    <w:docPart>
      <w:docPartPr>
        <w:name w:val="3694EFC098224DB9A04E4599D824C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90ACB-2D19-48DC-866A-5203ED1790C2}"/>
      </w:docPartPr>
      <w:docPartBody>
        <w:p w:rsidR="00000000" w:rsidRDefault="007B1C4D">
          <w:pPr>
            <w:pStyle w:val="3694EFC098224DB9A04E4599D824C0B3"/>
          </w:pPr>
          <w:r w:rsidRPr="004D3011">
            <w:t>[Company Name]</w:t>
          </w:r>
        </w:p>
      </w:docPartBody>
    </w:docPart>
    <w:docPart>
      <w:docPartPr>
        <w:name w:val="1452E821127740C389623BD14414E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231C6-4EA6-4E70-B520-F0B2BF876F9B}"/>
      </w:docPartPr>
      <w:docPartBody>
        <w:p w:rsidR="00000000" w:rsidRDefault="007B1C4D">
          <w:pPr>
            <w:pStyle w:val="1452E821127740C389623BD14414EBCD"/>
          </w:pPr>
          <w:r w:rsidRPr="004D3011">
            <w:t>[Job Title]</w:t>
          </w:r>
        </w:p>
      </w:docPartBody>
    </w:docPart>
    <w:docPart>
      <w:docPartPr>
        <w:name w:val="6692518FBC814849B49C8CA6B57B9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A162-8491-4D81-9D24-9DFCAA0BEDEB}"/>
      </w:docPartPr>
      <w:docPartBody>
        <w:p w:rsidR="00000000" w:rsidRDefault="007B1C4D">
          <w:pPr>
            <w:pStyle w:val="6692518FBC814849B49C8CA6B57B9454"/>
          </w:pPr>
          <w:r w:rsidRPr="004D3011">
            <w:t>[Dates From]</w:t>
          </w:r>
        </w:p>
      </w:docPartBody>
    </w:docPart>
    <w:docPart>
      <w:docPartPr>
        <w:name w:val="BCE1C597EA8B40828351364E340D6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9DC2D-DCE7-471E-9706-26BC571B4C11}"/>
      </w:docPartPr>
      <w:docPartBody>
        <w:p w:rsidR="00000000" w:rsidRDefault="007B1C4D">
          <w:pPr>
            <w:pStyle w:val="BCE1C597EA8B40828351364E340D6432"/>
          </w:pPr>
          <w:r w:rsidRPr="004D3011">
            <w:t>[To]</w:t>
          </w:r>
        </w:p>
      </w:docPartBody>
    </w:docPart>
    <w:docPart>
      <w:docPartPr>
        <w:name w:val="E99D1DF722A34EB8B7F390508FC4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03376-A8D8-4FA7-9630-F060E466E711}"/>
      </w:docPartPr>
      <w:docPartBody>
        <w:p w:rsidR="00000000" w:rsidRDefault="007B1C4D">
          <w:pPr>
            <w:pStyle w:val="E99D1DF722A34EB8B7F390508FC422EE"/>
          </w:pPr>
          <w:r w:rsidRPr="004D3011">
            <w:t>[Describe your responsibilities and achievements in terms of impact and results. Use examples but keep in short.]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F6EBCF5D744028C0D731002114BC2">
    <w:name w:val="624F6EBCF5D744028C0D731002114BC2"/>
  </w:style>
  <w:style w:type="paragraph" w:customStyle="1" w:styleId="C69FA275B68D416DB7EFFE5E5F5CE1E8">
    <w:name w:val="C69FA275B68D416DB7EFFE5E5F5CE1E8"/>
  </w:style>
  <w:style w:type="paragraph" w:customStyle="1" w:styleId="0B94C7347EE74E8FA05E3839FBD6423D">
    <w:name w:val="0B94C7347EE74E8FA05E3839FBD6423D"/>
  </w:style>
  <w:style w:type="paragraph" w:customStyle="1" w:styleId="5C6096731C9D422DA4FCD39F6BA36E37">
    <w:name w:val="5C6096731C9D422DA4FCD39F6BA36E37"/>
  </w:style>
  <w:style w:type="paragraph" w:customStyle="1" w:styleId="CE3F05AA696341C489551ED31A50F7BD">
    <w:name w:val="CE3F05AA696341C489551ED31A50F7BD"/>
  </w:style>
  <w:style w:type="paragraph" w:customStyle="1" w:styleId="A2F21CEB9577429E99EE4058BE02DE83">
    <w:name w:val="A2F21CEB9577429E99EE4058BE02DE83"/>
  </w:style>
  <w:style w:type="paragraph" w:customStyle="1" w:styleId="49BE26FBB2804CC2867EB1187FA768F0">
    <w:name w:val="49BE26FBB2804CC2867EB1187FA768F0"/>
  </w:style>
  <w:style w:type="paragraph" w:customStyle="1" w:styleId="39A3274AE1A7472C97FCB128D76AAEFA">
    <w:name w:val="39A3274AE1A7472C97FCB128D76AAEFA"/>
  </w:style>
  <w:style w:type="paragraph" w:customStyle="1" w:styleId="AFF40AE7639944B5AC884AA707CDF2B8">
    <w:name w:val="AFF40AE7639944B5AC884AA707CDF2B8"/>
  </w:style>
  <w:style w:type="paragraph" w:customStyle="1" w:styleId="D35705C95EAA44B38A36983FA2A25BEE">
    <w:name w:val="D35705C95EAA44B38A36983FA2A25BE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C524F80EDF445D3A159E68EBCDAB5F8">
    <w:name w:val="AC524F80EDF445D3A159E68EBCDAB5F8"/>
  </w:style>
  <w:style w:type="paragraph" w:customStyle="1" w:styleId="39A268DD5A6D47C889000527FA964F70">
    <w:name w:val="39A268DD5A6D47C889000527FA964F70"/>
  </w:style>
  <w:style w:type="paragraph" w:customStyle="1" w:styleId="5045350AB0ED401C9FE69A4CB039B89A">
    <w:name w:val="5045350AB0ED401C9FE69A4CB039B89A"/>
  </w:style>
  <w:style w:type="paragraph" w:customStyle="1" w:styleId="66EC796CBA4841C7A6BF904862929EB8">
    <w:name w:val="66EC796CBA4841C7A6BF904862929EB8"/>
  </w:style>
  <w:style w:type="paragraph" w:customStyle="1" w:styleId="38CD02ED12C14B67B0816925796DB4C8">
    <w:name w:val="38CD02ED12C14B67B0816925796DB4C8"/>
  </w:style>
  <w:style w:type="paragraph" w:customStyle="1" w:styleId="9F6549B0991148CE97C9CB7FACE7EA9B">
    <w:name w:val="9F6549B0991148CE97C9CB7FACE7EA9B"/>
  </w:style>
  <w:style w:type="paragraph" w:customStyle="1" w:styleId="047DD61BF31A463787BE3208D61DE024">
    <w:name w:val="047DD61BF31A463787BE3208D61DE024"/>
  </w:style>
  <w:style w:type="paragraph" w:customStyle="1" w:styleId="0A9BE76DA2894804A4AAD5708BB29C44">
    <w:name w:val="0A9BE76DA2894804A4AAD5708BB29C44"/>
  </w:style>
  <w:style w:type="paragraph" w:customStyle="1" w:styleId="CF2DCD6B3D0F40F6A3FC1814A81219D0">
    <w:name w:val="CF2DCD6B3D0F40F6A3FC1814A81219D0"/>
  </w:style>
  <w:style w:type="paragraph" w:customStyle="1" w:styleId="B43043072CEA47B0A93676788F686DFC">
    <w:name w:val="B43043072CEA47B0A93676788F686DFC"/>
  </w:style>
  <w:style w:type="paragraph" w:customStyle="1" w:styleId="8F51024F15CE41FD89D757320AD29F7A">
    <w:name w:val="8F51024F15CE41FD89D757320AD29F7A"/>
  </w:style>
  <w:style w:type="paragraph" w:customStyle="1" w:styleId="BB7F445C502A42C88F2E04463DF6CA28">
    <w:name w:val="BB7F445C502A42C88F2E04463DF6CA28"/>
  </w:style>
  <w:style w:type="paragraph" w:customStyle="1" w:styleId="2E59130946E1426FAB7921B6BBA3426D">
    <w:name w:val="2E59130946E1426FAB7921B6BBA3426D"/>
  </w:style>
  <w:style w:type="paragraph" w:customStyle="1" w:styleId="83983C26735D4DA388396066C2F2DB17">
    <w:name w:val="83983C26735D4DA388396066C2F2DB17"/>
  </w:style>
  <w:style w:type="paragraph" w:customStyle="1" w:styleId="287E9BED8D64436AB4CDF5AAC361616E">
    <w:name w:val="287E9BED8D64436AB4CDF5AAC361616E"/>
  </w:style>
  <w:style w:type="paragraph" w:customStyle="1" w:styleId="2BB5D5B23F2445B2B01C83760F4B26C9">
    <w:name w:val="2BB5D5B23F2445B2B01C83760F4B26C9"/>
  </w:style>
  <w:style w:type="paragraph" w:customStyle="1" w:styleId="881328951BB1449FB1B078DA9C642040">
    <w:name w:val="881328951BB1449FB1B078DA9C642040"/>
  </w:style>
  <w:style w:type="paragraph" w:customStyle="1" w:styleId="2F8A817A45904926B6A109C857AB1DC2">
    <w:name w:val="2F8A817A45904926B6A109C857AB1DC2"/>
  </w:style>
  <w:style w:type="paragraph" w:customStyle="1" w:styleId="7C5EEB91DCB24467BC21F1D84C3ACBED">
    <w:name w:val="7C5EEB91DCB24467BC21F1D84C3ACBED"/>
  </w:style>
  <w:style w:type="paragraph" w:customStyle="1" w:styleId="2839DA13BC4D470C8BB4B7817C946FF0">
    <w:name w:val="2839DA13BC4D470C8BB4B7817C946FF0"/>
  </w:style>
  <w:style w:type="paragraph" w:customStyle="1" w:styleId="5B2CC2AAB52E4AA4A92D36C50124D069">
    <w:name w:val="5B2CC2AAB52E4AA4A92D36C50124D069"/>
  </w:style>
  <w:style w:type="paragraph" w:customStyle="1" w:styleId="84B4FF10B00C48D6886CF5367703D707">
    <w:name w:val="84B4FF10B00C48D6886CF5367703D707"/>
  </w:style>
  <w:style w:type="paragraph" w:customStyle="1" w:styleId="8D7A0EBF34BB47F186A707C93A7F0082">
    <w:name w:val="8D7A0EBF34BB47F186A707C93A7F0082"/>
  </w:style>
  <w:style w:type="paragraph" w:customStyle="1" w:styleId="6C7C9854DB7A4CB6AF765DE4DEF6C373">
    <w:name w:val="6C7C9854DB7A4CB6AF765DE4DEF6C373"/>
  </w:style>
  <w:style w:type="paragraph" w:customStyle="1" w:styleId="615D1D16EE1C407BB14474B8ED407AE5">
    <w:name w:val="615D1D16EE1C407BB14474B8ED407AE5"/>
  </w:style>
  <w:style w:type="paragraph" w:customStyle="1" w:styleId="3694EFC098224DB9A04E4599D824C0B3">
    <w:name w:val="3694EFC098224DB9A04E4599D824C0B3"/>
  </w:style>
  <w:style w:type="paragraph" w:customStyle="1" w:styleId="1452E821127740C389623BD14414EBCD">
    <w:name w:val="1452E821127740C389623BD14414EBCD"/>
  </w:style>
  <w:style w:type="paragraph" w:customStyle="1" w:styleId="6692518FBC814849B49C8CA6B57B9454">
    <w:name w:val="6692518FBC814849B49C8CA6B57B9454"/>
  </w:style>
  <w:style w:type="paragraph" w:customStyle="1" w:styleId="BCE1C597EA8B40828351364E340D6432">
    <w:name w:val="BCE1C597EA8B40828351364E340D6432"/>
  </w:style>
  <w:style w:type="paragraph" w:customStyle="1" w:styleId="E99D1DF722A34EB8B7F390508FC422EE">
    <w:name w:val="E99D1DF722A34EB8B7F390508FC422E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48A93B2AD909416A834B1F50A7B58C95">
    <w:name w:val="48A93B2AD909416A834B1F50A7B58C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{A9C7E8E7-3882-4C86-8648-ECEA44149EFD}tf00546271_win32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2023-06-11T02:13:00Z</dcterms:created>
  <dcterms:modified xsi:type="dcterms:W3CDTF">2023-06-11T02:41:00Z</dcterms:modified>
</cp:coreProperties>
</file>